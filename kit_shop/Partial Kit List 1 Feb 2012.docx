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98" w:rsidRDefault="00F00D98" w:rsidP="006B4D11">
      <w:pPr>
        <w:jc w:val="right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9" type="#_x0000_t75" style="position:absolute;left:0;text-align:left;margin-left:-12pt;margin-top:0;width:138pt;height:138pt;z-index:251658240;visibility:visible;mso-position-horizontal-relative:margin;mso-position-vertical:top;mso-position-vertical-relative:margin">
            <v:imagedata r:id="rId7" o:title=""/>
            <w10:wrap type="square" anchorx="margin" anchory="margin"/>
          </v:shape>
        </w:pict>
      </w:r>
      <w:r>
        <w:t>Queen Own Cameron Highlander of Canada</w:t>
      </w:r>
    </w:p>
    <w:p w:rsidR="00F00D98" w:rsidRDefault="00F00D98" w:rsidP="00E930C9">
      <w:pPr>
        <w:jc w:val="right"/>
      </w:pPr>
      <w:r>
        <w:t>Current Hat badge Metal Silver finish</w:t>
      </w:r>
    </w:p>
    <w:p w:rsidR="00F00D98" w:rsidRDefault="00F00D98" w:rsidP="00E930C9">
      <w:pPr>
        <w:jc w:val="right"/>
      </w:pPr>
      <w:r>
        <w:t>Price: $12.00 each</w:t>
      </w:r>
    </w:p>
    <w:p w:rsidR="00F00D98" w:rsidRDefault="00F00D98"/>
    <w:p w:rsidR="00F00D98" w:rsidRDefault="00F00D98"/>
    <w:p w:rsidR="00F00D98" w:rsidRDefault="00F00D98" w:rsidP="006B4D11">
      <w:pPr>
        <w:jc w:val="right"/>
      </w:pPr>
    </w:p>
    <w:p w:rsidR="00F00D98" w:rsidRDefault="00F00D98" w:rsidP="006B4D11">
      <w:pPr>
        <w:jc w:val="right"/>
      </w:pPr>
    </w:p>
    <w:p w:rsidR="00F00D98" w:rsidRDefault="00F00D98" w:rsidP="006B4D11">
      <w:pPr>
        <w:jc w:val="right"/>
      </w:pPr>
      <w:r>
        <w:rPr>
          <w:noProof/>
          <w:lang w:val="en-US"/>
        </w:rPr>
        <w:pict>
          <v:shape id="Picture 9" o:spid="_x0000_s1030" type="#_x0000_t75" style="position:absolute;left:0;text-align:left;margin-left:-23.25pt;margin-top:165pt;width:156pt;height:103.5pt;z-index:251659264;visibility:visible;mso-position-horizontal-relative:margin;mso-position-vertical-relative:margin">
            <v:imagedata r:id="rId8" o:title=""/>
            <w10:wrap type="square" anchorx="margin" anchory="margin"/>
          </v:shape>
        </w:pict>
      </w:r>
    </w:p>
    <w:p w:rsidR="00F00D98" w:rsidRDefault="00F00D98" w:rsidP="006B4D11">
      <w:pPr>
        <w:jc w:val="right"/>
      </w:pPr>
      <w:r>
        <w:t>T Shirt Army Green</w:t>
      </w:r>
    </w:p>
    <w:p w:rsidR="00F00D98" w:rsidRDefault="00F00D98" w:rsidP="006B4D11">
      <w:pPr>
        <w:jc w:val="right"/>
      </w:pPr>
      <w:r>
        <w:t>Queens Own Highlander of Canada T Shirt with</w:t>
      </w:r>
    </w:p>
    <w:p w:rsidR="00F00D98" w:rsidRDefault="00F00D98" w:rsidP="006B4D11">
      <w:pPr>
        <w:jc w:val="right"/>
      </w:pPr>
      <w:r>
        <w:t xml:space="preserve"> serving badge imprinted on the left top.</w:t>
      </w:r>
    </w:p>
    <w:p w:rsidR="00F00D98" w:rsidRDefault="00F00D98" w:rsidP="002E57B2">
      <w:pPr>
        <w:jc w:val="right"/>
      </w:pPr>
      <w:r>
        <w:t>Price: $12.00</w:t>
      </w:r>
    </w:p>
    <w:p w:rsidR="00F00D98" w:rsidRDefault="00F00D98">
      <w:r>
        <w:rPr>
          <w:noProof/>
          <w:lang w:val="en-US"/>
        </w:rPr>
        <w:pict>
          <v:shape id="Picture 10" o:spid="_x0000_s1031" type="#_x0000_t75" alt="Cam T shirt Blue 100th2" style="position:absolute;margin-left:-12pt;margin-top:291pt;width:120pt;height:120.75pt;z-index:251660288;visibility:visible;mso-position-horizontal-relative:margin;mso-position-vertical-relative:margin">
            <v:imagedata r:id="rId9" o:title=""/>
            <w10:wrap type="square" anchorx="margin" anchory="margin"/>
          </v:shape>
        </w:pict>
      </w:r>
    </w:p>
    <w:p w:rsidR="00F00D98" w:rsidRDefault="00F00D98"/>
    <w:p w:rsidR="00F00D98" w:rsidRDefault="00F00D98" w:rsidP="006B4D11">
      <w:pPr>
        <w:jc w:val="right"/>
      </w:pPr>
      <w:r>
        <w:t>T Shirt Dark blue</w:t>
      </w:r>
    </w:p>
    <w:p w:rsidR="00F00D98" w:rsidRDefault="00F00D98" w:rsidP="006B4D11">
      <w:pPr>
        <w:jc w:val="right"/>
      </w:pPr>
      <w:r>
        <w:t>Queens Own Highlander of Canada 100</w:t>
      </w:r>
      <w:r w:rsidRPr="00C243B7">
        <w:rPr>
          <w:vertAlign w:val="superscript"/>
        </w:rPr>
        <w:t>th</w:t>
      </w:r>
      <w:r>
        <w:t xml:space="preserve"> anniversary T Shirt with 79</w:t>
      </w:r>
      <w:r w:rsidRPr="00C243B7">
        <w:rPr>
          <w:vertAlign w:val="superscript"/>
        </w:rPr>
        <w:t>th</w:t>
      </w:r>
      <w:r>
        <w:t xml:space="preserve"> badge, </w:t>
      </w:r>
    </w:p>
    <w:p w:rsidR="00F00D98" w:rsidRDefault="00F00D98" w:rsidP="006B4D11">
      <w:pPr>
        <w:jc w:val="right"/>
      </w:pPr>
      <w:r>
        <w:t xml:space="preserve">“A century of service” and Years 1910 2010 imprinted on the left top.   </w:t>
      </w:r>
    </w:p>
    <w:p w:rsidR="00F00D98" w:rsidRDefault="00F00D98" w:rsidP="006B4D11">
      <w:pPr>
        <w:jc w:val="right"/>
      </w:pPr>
      <w:r>
        <w:t>Price: 15.00 each</w:t>
      </w:r>
    </w:p>
    <w:p w:rsidR="00F00D98" w:rsidRDefault="00F00D98" w:rsidP="00C243B7"/>
    <w:p w:rsidR="00F00D98" w:rsidRDefault="00F00D98" w:rsidP="002E57B2">
      <w:pPr>
        <w:jc w:val="right"/>
      </w:pPr>
    </w:p>
    <w:p w:rsidR="00F00D98" w:rsidRDefault="00F00D98" w:rsidP="002E57B2">
      <w:pPr>
        <w:jc w:val="right"/>
      </w:pPr>
      <w:r>
        <w:rPr>
          <w:noProof/>
          <w:lang w:val="en-US"/>
        </w:rPr>
        <w:pict>
          <v:shape id="Picture 11" o:spid="_x0000_s1032" type="#_x0000_t75" alt="Cam Hoodie1" style="position:absolute;left:0;text-align:left;margin-left:0;margin-top:475.5pt;width:108pt;height:104.25pt;z-index:251661312;visibility:visible;mso-position-horizontal-relative:margin;mso-position-vertical-relative:margin">
            <v:imagedata r:id="rId10" o:title=""/>
            <w10:wrap type="square" anchorx="margin" anchory="margin"/>
          </v:shape>
        </w:pict>
      </w:r>
      <w:r>
        <w:t>Hoody Dark Blue</w:t>
      </w:r>
    </w:p>
    <w:p w:rsidR="00F00D98" w:rsidRDefault="00F00D98" w:rsidP="006B4D11">
      <w:pPr>
        <w:jc w:val="right"/>
      </w:pPr>
      <w:r>
        <w:t>Queens Own Highlander of Canada 100</w:t>
      </w:r>
      <w:r w:rsidRPr="00C243B7">
        <w:rPr>
          <w:vertAlign w:val="superscript"/>
        </w:rPr>
        <w:t>th</w:t>
      </w:r>
      <w:r>
        <w:t xml:space="preserve"> anniversary Hoody with 79</w:t>
      </w:r>
      <w:r w:rsidRPr="00C243B7">
        <w:rPr>
          <w:vertAlign w:val="superscript"/>
        </w:rPr>
        <w:t>th</w:t>
      </w:r>
      <w:r>
        <w:t xml:space="preserve"> badge,</w:t>
      </w:r>
    </w:p>
    <w:p w:rsidR="00F00D98" w:rsidRDefault="00F00D98" w:rsidP="006B4D11">
      <w:pPr>
        <w:jc w:val="right"/>
      </w:pPr>
      <w:r>
        <w:t xml:space="preserve"> “A century of service” and Years 1910 2010 imprinted on the left top.   </w:t>
      </w:r>
    </w:p>
    <w:p w:rsidR="00F00D98" w:rsidRDefault="00F00D98" w:rsidP="006B4D11">
      <w:pPr>
        <w:jc w:val="right"/>
      </w:pPr>
      <w:r>
        <w:t>Price: $45.00 each</w:t>
      </w:r>
    </w:p>
    <w:p w:rsidR="00F00D98" w:rsidRDefault="00F00D98" w:rsidP="00DE0BEE"/>
    <w:p w:rsidR="00F00D98" w:rsidRDefault="00F00D98" w:rsidP="00DE0BEE">
      <w:pPr>
        <w:tabs>
          <w:tab w:val="left" w:pos="3555"/>
        </w:tabs>
      </w:pPr>
      <w:r>
        <w:tab/>
      </w:r>
    </w:p>
    <w:p w:rsidR="00F00D98" w:rsidRDefault="00F00D98"/>
    <w:p w:rsidR="00F00D98" w:rsidRDefault="00F00D98" w:rsidP="002E57B2">
      <w:pPr>
        <w:jc w:val="right"/>
      </w:pPr>
    </w:p>
    <w:p w:rsidR="00F00D98" w:rsidRDefault="00F00D98" w:rsidP="002E57B2">
      <w:pPr>
        <w:jc w:val="right"/>
      </w:pPr>
      <w:r>
        <w:rPr>
          <w:noProof/>
          <w:lang w:val="en-US"/>
        </w:rPr>
        <w:pict>
          <v:shape id="Picture 16" o:spid="_x0000_s1033" type="#_x0000_t75" alt="PT Shorts" style="position:absolute;left:0;text-align:left;margin-left:0;margin-top:0;width:134.25pt;height:123pt;z-index:251662336;visibility:visible;mso-position-horizontal:left;mso-position-horizontal-relative:margin;mso-position-vertical:top;mso-position-vertical-relative:margin">
            <v:imagedata r:id="rId11" o:title=""/>
            <w10:wrap type="square" anchorx="margin" anchory="margin"/>
          </v:shape>
        </w:pict>
      </w:r>
      <w:r>
        <w:t>PT Shorts</w:t>
      </w:r>
    </w:p>
    <w:p w:rsidR="00F00D98" w:rsidRDefault="00F00D98" w:rsidP="002E57B2">
      <w:pPr>
        <w:jc w:val="right"/>
      </w:pPr>
      <w:r>
        <w:t>Queens Own Highlander of Canada 100</w:t>
      </w:r>
      <w:r w:rsidRPr="00C243B7">
        <w:rPr>
          <w:vertAlign w:val="superscript"/>
        </w:rPr>
        <w:t>th</w:t>
      </w:r>
      <w:r>
        <w:t xml:space="preserve"> anniversary Dark blue with 79</w:t>
      </w:r>
      <w:r w:rsidRPr="00C243B7">
        <w:rPr>
          <w:vertAlign w:val="superscript"/>
        </w:rPr>
        <w:t>th</w:t>
      </w:r>
      <w:r>
        <w:t xml:space="preserve"> badge,</w:t>
      </w:r>
    </w:p>
    <w:p w:rsidR="00F00D98" w:rsidRDefault="00F00D98" w:rsidP="002E57B2">
      <w:pPr>
        <w:jc w:val="right"/>
      </w:pPr>
      <w:r>
        <w:t xml:space="preserve"> “A century of service” and Years 1910 2010 imprinted on the left thigh.</w:t>
      </w:r>
    </w:p>
    <w:p w:rsidR="00F00D98" w:rsidRDefault="00F00D98" w:rsidP="002E57B2">
      <w:pPr>
        <w:jc w:val="right"/>
      </w:pPr>
      <w:r>
        <w:t>Price: $25.00 each</w:t>
      </w:r>
    </w:p>
    <w:p w:rsidR="00F00D98" w:rsidRDefault="00F00D98"/>
    <w:p w:rsidR="00F00D98" w:rsidRDefault="00F00D98" w:rsidP="002E57B2">
      <w:pPr>
        <w:jc w:val="right"/>
      </w:pPr>
      <w:r>
        <w:t>Baseball caps</w:t>
      </w:r>
    </w:p>
    <w:p w:rsidR="00F00D98" w:rsidRDefault="00F00D98" w:rsidP="002E57B2">
      <w:pPr>
        <w:jc w:val="right"/>
      </w:pPr>
      <w:r>
        <w:rPr>
          <w:noProof/>
          <w:lang w:val="en-US"/>
        </w:rPr>
        <w:pict>
          <v:shape id="Picture 19" o:spid="_x0000_s1034" type="#_x0000_t75" alt="Cam Ball Caps" style="position:absolute;left:0;text-align:left;margin-left:1.35pt;margin-top:165pt;width:126.1pt;height:85.5pt;z-index:251663360;visibility:visible;mso-position-horizontal-relative:margin;mso-position-vertical-relative:margin">
            <v:imagedata r:id="rId12" o:title=""/>
            <w10:wrap type="square" anchorx="margin" anchory="margin"/>
          </v:shape>
        </w:pict>
      </w:r>
      <w:r>
        <w:t xml:space="preserve">Queens Own Highlander of Canada’s </w:t>
      </w:r>
    </w:p>
    <w:p w:rsidR="00F00D98" w:rsidRDefault="00F00D98" w:rsidP="002E57B2">
      <w:pPr>
        <w:numPr>
          <w:ilvl w:val="0"/>
          <w:numId w:val="1"/>
        </w:numPr>
        <w:jc w:val="right"/>
      </w:pPr>
      <w:r>
        <w:t xml:space="preserve"> Dark blue cap with gold current serving  badge  embroidered crest </w:t>
      </w:r>
    </w:p>
    <w:p w:rsidR="00F00D98" w:rsidRDefault="00F00D98" w:rsidP="002E57B2">
      <w:pPr>
        <w:numPr>
          <w:ilvl w:val="0"/>
          <w:numId w:val="1"/>
        </w:numPr>
        <w:jc w:val="right"/>
      </w:pPr>
      <w:r>
        <w:t xml:space="preserve"> Black cap with white current serving badge embroidered crest.</w:t>
      </w:r>
    </w:p>
    <w:p w:rsidR="00F00D98" w:rsidRDefault="00F00D98" w:rsidP="002E57B2">
      <w:pPr>
        <w:jc w:val="right"/>
      </w:pPr>
      <w:r>
        <w:t>Price: $15.00 each</w:t>
      </w:r>
    </w:p>
    <w:p w:rsidR="00F00D98" w:rsidRDefault="00F00D98"/>
    <w:p w:rsidR="00F00D98" w:rsidRDefault="00F00D98">
      <w:r>
        <w:rPr>
          <w:noProof/>
          <w:lang w:val="en-US"/>
        </w:rPr>
        <w:pict>
          <v:shape id="Picture 20" o:spid="_x0000_s1035" type="#_x0000_t75" alt="Cam Golf shirts Reg2" style="position:absolute;margin-left:7.5pt;margin-top:289.5pt;width:151.5pt;height:129pt;z-index:251664384;visibility:visible;mso-position-horizontal-relative:margin;mso-position-vertical-relative:margin">
            <v:imagedata r:id="rId13" o:title=""/>
            <w10:wrap type="square" anchorx="margin" anchory="margin"/>
          </v:shape>
        </w:pict>
      </w:r>
    </w:p>
    <w:p w:rsidR="00F00D98" w:rsidRDefault="00F00D98" w:rsidP="007567A1">
      <w:pPr>
        <w:jc w:val="right"/>
      </w:pPr>
      <w:r>
        <w:t>Golf Shirts</w:t>
      </w:r>
    </w:p>
    <w:p w:rsidR="00F00D98" w:rsidRDefault="00F00D98" w:rsidP="007567A1">
      <w:pPr>
        <w:jc w:val="right"/>
      </w:pPr>
      <w:r>
        <w:t xml:space="preserve">Queens Own Highlander of Canada’s </w:t>
      </w:r>
    </w:p>
    <w:p w:rsidR="00F00D98" w:rsidRDefault="00F00D98" w:rsidP="007567A1">
      <w:pPr>
        <w:pStyle w:val="ListParagraph"/>
        <w:numPr>
          <w:ilvl w:val="0"/>
          <w:numId w:val="2"/>
        </w:numPr>
        <w:jc w:val="center"/>
      </w:pPr>
      <w:r>
        <w:t xml:space="preserve"> Dark blue shirt with full colour current serving  badge  embroidered crest. </w:t>
      </w:r>
    </w:p>
    <w:p w:rsidR="00F00D98" w:rsidRDefault="00F00D98" w:rsidP="007567A1">
      <w:pPr>
        <w:numPr>
          <w:ilvl w:val="0"/>
          <w:numId w:val="2"/>
        </w:numPr>
        <w:jc w:val="right"/>
      </w:pPr>
      <w:r>
        <w:t xml:space="preserve"> Ivory shirt with full colour 79</w:t>
      </w:r>
      <w:r w:rsidRPr="00A72CD5">
        <w:rPr>
          <w:vertAlign w:val="superscript"/>
        </w:rPr>
        <w:t>th</w:t>
      </w:r>
      <w:r>
        <w:t xml:space="preserve"> serving badge embroidered crest.</w:t>
      </w:r>
    </w:p>
    <w:p w:rsidR="00F00D98" w:rsidRDefault="00F00D98" w:rsidP="007567A1">
      <w:pPr>
        <w:jc w:val="right"/>
      </w:pPr>
      <w:r>
        <w:t>Price: $40.00 each</w:t>
      </w:r>
    </w:p>
    <w:p w:rsidR="00F00D98" w:rsidRDefault="00F00D98" w:rsidP="007567A1">
      <w:pPr>
        <w:jc w:val="right"/>
      </w:pPr>
    </w:p>
    <w:p w:rsidR="00F00D98" w:rsidRDefault="00F00D98" w:rsidP="007567A1">
      <w:pPr>
        <w:jc w:val="right"/>
      </w:pPr>
    </w:p>
    <w:p w:rsidR="00F00D98" w:rsidRDefault="00F00D98" w:rsidP="007567A1">
      <w:pPr>
        <w:jc w:val="right"/>
      </w:pPr>
      <w:r>
        <w:t>Wine Flask</w:t>
      </w:r>
    </w:p>
    <w:p w:rsidR="00F00D98" w:rsidRDefault="00F00D98" w:rsidP="007567A1">
      <w:pPr>
        <w:jc w:val="right"/>
      </w:pPr>
      <w:r>
        <w:t>Royal Winnipeg Rifles black etched running devil (current colour dogs).</w:t>
      </w:r>
    </w:p>
    <w:p w:rsidR="00F00D98" w:rsidRDefault="00F00D98" w:rsidP="007567A1">
      <w:pPr>
        <w:jc w:val="right"/>
      </w:pPr>
      <w:r>
        <w:t xml:space="preserve">Queens Own Highlander of Canada’s black etched current serving badge.  </w:t>
      </w:r>
    </w:p>
    <w:p w:rsidR="00F00D98" w:rsidRDefault="00F00D98" w:rsidP="007567A1">
      <w:pPr>
        <w:jc w:val="right"/>
      </w:pPr>
      <w:r>
        <w:t>Price: 30.00 each</w:t>
      </w:r>
    </w:p>
    <w:p w:rsidR="00F00D98" w:rsidRDefault="00F00D98" w:rsidP="00A80188"/>
    <w:p w:rsidR="00F00D98" w:rsidRDefault="00F00D98" w:rsidP="00A80188"/>
    <w:p w:rsidR="00F00D98" w:rsidRDefault="00F00D98" w:rsidP="007567A1">
      <w:pPr>
        <w:jc w:val="right"/>
      </w:pPr>
      <w:r>
        <w:rPr>
          <w:noProof/>
          <w:lang w:val="en-US"/>
        </w:rPr>
        <w:pict>
          <v:shape id="Picture 25" o:spid="_x0000_s1036" type="#_x0000_t75" alt="Cam Wrist Watch" style="position:absolute;left:0;text-align:left;margin-left:0;margin-top:0;width:99.75pt;height:121.5pt;z-index:251665408;visibility:visible;mso-position-horizontal:left;mso-position-horizontal-relative:margin;mso-position-vertical:top;mso-position-vertical-relative:margin">
            <v:imagedata r:id="rId14" o:title=""/>
            <w10:wrap type="square" anchorx="margin" anchory="margin"/>
          </v:shape>
        </w:pict>
      </w:r>
      <w:r>
        <w:t>Wrist Watches</w:t>
      </w:r>
    </w:p>
    <w:p w:rsidR="00F00D98" w:rsidRDefault="00F00D98" w:rsidP="007567A1">
      <w:pPr>
        <w:jc w:val="right"/>
      </w:pPr>
      <w:r>
        <w:t xml:space="preserve">Sturdy watches with night lummination. </w:t>
      </w:r>
    </w:p>
    <w:p w:rsidR="00F00D98" w:rsidRDefault="00F00D98" w:rsidP="007567A1">
      <w:pPr>
        <w:jc w:val="right"/>
      </w:pPr>
      <w:r>
        <w:t>Queens Own Cameron Highland of Canada watch with full colour 79</w:t>
      </w:r>
      <w:r w:rsidRPr="00815EDB">
        <w:rPr>
          <w:vertAlign w:val="superscript"/>
        </w:rPr>
        <w:t>th</w:t>
      </w:r>
      <w:r>
        <w:t xml:space="preserve"> badge imprinted in the middle.</w:t>
      </w:r>
    </w:p>
    <w:p w:rsidR="00F00D98" w:rsidRDefault="00F00D98" w:rsidP="007567A1">
      <w:pPr>
        <w:jc w:val="right"/>
      </w:pPr>
      <w:r>
        <w:t>Price: $45.00 each</w:t>
      </w:r>
    </w:p>
    <w:p w:rsidR="00F00D98" w:rsidRDefault="00F00D98" w:rsidP="00A80188">
      <w:r w:rsidRPr="00E40364">
        <w:rPr>
          <w:noProof/>
          <w:lang w:val="en-US"/>
        </w:rPr>
        <w:pict>
          <v:shape id="Picture 27" o:spid="_x0000_i1025" type="#_x0000_t75" alt="RWR Wine Glass1" style="width:66pt;height:115.8pt;visibility:visible">
            <v:imagedata r:id="rId15" o:title=""/>
          </v:shape>
        </w:pict>
      </w:r>
    </w:p>
    <w:p w:rsidR="00F00D98" w:rsidRDefault="00F00D98" w:rsidP="00A80188">
      <w:r>
        <w:t>Wine Glass</w:t>
      </w:r>
    </w:p>
    <w:p w:rsidR="00F00D98" w:rsidRDefault="00F00D98" w:rsidP="006D76C4">
      <w:r>
        <w:t xml:space="preserve">Royal Winnipeg Rifles watch with dark gray running devil (current colour dogs) imprinted in the middle. </w:t>
      </w:r>
    </w:p>
    <w:p w:rsidR="00F00D98" w:rsidRDefault="00F00D98" w:rsidP="00A80188">
      <w:r>
        <w:t>Price: 5.00 each</w:t>
      </w:r>
    </w:p>
    <w:p w:rsidR="00F00D98" w:rsidRDefault="00F00D98" w:rsidP="00A80188">
      <w:r w:rsidRPr="00E40364">
        <w:rPr>
          <w:noProof/>
          <w:lang w:val="en-US"/>
        </w:rPr>
        <w:pict>
          <v:shape id="Picture 28" o:spid="_x0000_i1026" type="#_x0000_t75" alt="RWR Beer Mug" style="width:78pt;height:93.6pt;visibility:visible">
            <v:imagedata r:id="rId16" o:title=""/>
          </v:shape>
        </w:pict>
      </w:r>
    </w:p>
    <w:p w:rsidR="00F00D98" w:rsidRDefault="00F00D98" w:rsidP="00A80188">
      <w:r>
        <w:t>Beer Mug</w:t>
      </w:r>
    </w:p>
    <w:p w:rsidR="00F00D98" w:rsidRDefault="00F00D98" w:rsidP="00F15C82">
      <w:r>
        <w:t xml:space="preserve">Royal Winnipeg Rifles watch with dark gray running devil (current colour dogs) imprinted in the middle. </w:t>
      </w:r>
    </w:p>
    <w:p w:rsidR="00F00D98" w:rsidRDefault="00F00D98" w:rsidP="00A80188">
      <w:r>
        <w:t>Price: 10.00 each</w:t>
      </w:r>
    </w:p>
    <w:p w:rsidR="00F00D98" w:rsidRDefault="00F00D98" w:rsidP="00A80188"/>
    <w:p w:rsidR="00F00D98" w:rsidRDefault="00F00D98" w:rsidP="00A80188">
      <w:r w:rsidRPr="00E40364">
        <w:rPr>
          <w:noProof/>
          <w:lang w:val="en-US"/>
        </w:rPr>
        <w:pict>
          <v:shape id="Picture 30" o:spid="_x0000_i1027" type="#_x0000_t75" style="width:123pt;height:2in;visibility:visible">
            <v:imagedata r:id="rId17" o:title=""/>
          </v:shape>
        </w:pict>
      </w:r>
    </w:p>
    <w:p w:rsidR="00F00D98" w:rsidRDefault="00F00D98" w:rsidP="00A80188"/>
    <w:p w:rsidR="00F00D98" w:rsidRDefault="00F00D98" w:rsidP="00A80188"/>
    <w:p w:rsidR="00F00D98" w:rsidRDefault="00F00D98" w:rsidP="00DE6256"/>
    <w:p w:rsidR="00F00D98" w:rsidRDefault="00F00D98" w:rsidP="00DE6256"/>
    <w:p w:rsidR="00F00D98" w:rsidRDefault="00F00D98" w:rsidP="00A72CD5"/>
    <w:p w:rsidR="00F00D98" w:rsidRDefault="00F00D98"/>
    <w:p w:rsidR="00F00D98" w:rsidRDefault="00F00D98"/>
    <w:p w:rsidR="00F00D98" w:rsidRDefault="00F00D98"/>
    <w:p w:rsidR="00F00D98" w:rsidRDefault="00F00D98"/>
    <w:p w:rsidR="00F00D98" w:rsidRDefault="00F00D98"/>
    <w:p w:rsidR="00F00D98" w:rsidRDefault="00F00D98"/>
    <w:sectPr w:rsidR="00F00D98" w:rsidSect="00F126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pgBorders w:offsetFrom="page">
        <w:top w:val="thinThickMediumGap" w:sz="24" w:space="24" w:color="17365D"/>
        <w:left w:val="thinThickMediumGap" w:sz="24" w:space="24" w:color="17365D"/>
        <w:bottom w:val="thickThinMediumGap" w:sz="24" w:space="24" w:color="17365D"/>
        <w:right w:val="thickThinMediumGap" w:sz="24" w:space="24" w:color="17365D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D98" w:rsidRDefault="00F00D98" w:rsidP="00DE0BEE">
      <w:pPr>
        <w:spacing w:after="0"/>
      </w:pPr>
      <w:r>
        <w:separator/>
      </w:r>
    </w:p>
  </w:endnote>
  <w:endnote w:type="continuationSeparator" w:id="0">
    <w:p w:rsidR="00F00D98" w:rsidRDefault="00F00D98" w:rsidP="00DE0B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98" w:rsidRDefault="00F00D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98" w:rsidRDefault="00F00D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98" w:rsidRDefault="00F00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D98" w:rsidRDefault="00F00D98" w:rsidP="00DE0BEE">
      <w:pPr>
        <w:spacing w:after="0"/>
      </w:pPr>
      <w:r>
        <w:separator/>
      </w:r>
    </w:p>
  </w:footnote>
  <w:footnote w:type="continuationSeparator" w:id="0">
    <w:p w:rsidR="00F00D98" w:rsidRDefault="00F00D98" w:rsidP="00DE0BE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98" w:rsidRDefault="00F00D98">
    <w:pPr>
      <w:pStyle w:val="Header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763" o:spid="_x0000_s2049" type="#_x0000_t136" style="position:absolute;margin-left:0;margin-top:0;width:580.6pt;height:79.15pt;rotation:315;z-index:-251658752;mso-position-horizontal:center;mso-position-horizontal-relative:margin;mso-position-vertical:center;mso-position-vertical-relative:margin" o:allowincell="f" fillcolor="#ff1171" stroked="f">
          <v:textpath style="font-family:&quot;Calibri&quot;;font-size:1pt" string="Free shipment within Can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98" w:rsidRDefault="00F00D98">
    <w:pPr>
      <w:pStyle w:val="Header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764" o:spid="_x0000_s2050" type="#_x0000_t136" style="position:absolute;margin-left:0;margin-top:0;width:580.6pt;height:79.15pt;rotation:315;z-index:-251657728;mso-position-horizontal:center;mso-position-horizontal-relative:margin;mso-position-vertical:center;mso-position-vertical-relative:margin" o:allowincell="f" fillcolor="#ff1171" stroked="f">
          <v:textpath style="font-family:&quot;Calibri&quot;;font-size:1pt" string="Free shipment within Canad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98" w:rsidRDefault="00F00D98">
    <w:pPr>
      <w:pStyle w:val="Header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762" o:spid="_x0000_s2051" type="#_x0000_t136" style="position:absolute;margin-left:0;margin-top:0;width:580.6pt;height:79.15pt;rotation:315;z-index:-251659776;mso-position-horizontal:center;mso-position-horizontal-relative:margin;mso-position-vertical:center;mso-position-vertical-relative:margin" o:allowincell="f" fillcolor="#ff1171" stroked="f">
          <v:textpath style="font-family:&quot;Calibri&quot;;font-size:1pt" string="Free shipment within Canad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87317"/>
    <w:multiLevelType w:val="hybridMultilevel"/>
    <w:tmpl w:val="B1AC81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A42D9"/>
    <w:multiLevelType w:val="hybridMultilevel"/>
    <w:tmpl w:val="A630EF42"/>
    <w:lvl w:ilvl="0" w:tplc="4BF67E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B710F"/>
    <w:multiLevelType w:val="hybridMultilevel"/>
    <w:tmpl w:val="4E546F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853"/>
    <w:rsid w:val="000E7094"/>
    <w:rsid w:val="001210A9"/>
    <w:rsid w:val="001D2192"/>
    <w:rsid w:val="001D3BC3"/>
    <w:rsid w:val="002564B0"/>
    <w:rsid w:val="002B14FD"/>
    <w:rsid w:val="002B7177"/>
    <w:rsid w:val="002E57B2"/>
    <w:rsid w:val="003A776F"/>
    <w:rsid w:val="003F1853"/>
    <w:rsid w:val="004359B0"/>
    <w:rsid w:val="004D5FCE"/>
    <w:rsid w:val="005C7F2C"/>
    <w:rsid w:val="00622EDE"/>
    <w:rsid w:val="006B4D11"/>
    <w:rsid w:val="006B5582"/>
    <w:rsid w:val="006D76C4"/>
    <w:rsid w:val="00706EDC"/>
    <w:rsid w:val="00750757"/>
    <w:rsid w:val="007567A1"/>
    <w:rsid w:val="007A68EC"/>
    <w:rsid w:val="007F530D"/>
    <w:rsid w:val="00815EDB"/>
    <w:rsid w:val="009A1EB8"/>
    <w:rsid w:val="00A72CD5"/>
    <w:rsid w:val="00A80188"/>
    <w:rsid w:val="00B90997"/>
    <w:rsid w:val="00BF308F"/>
    <w:rsid w:val="00C0356C"/>
    <w:rsid w:val="00C243B7"/>
    <w:rsid w:val="00D52B81"/>
    <w:rsid w:val="00D93AB3"/>
    <w:rsid w:val="00DE0BEE"/>
    <w:rsid w:val="00DE6256"/>
    <w:rsid w:val="00E40364"/>
    <w:rsid w:val="00E930C9"/>
    <w:rsid w:val="00F00D98"/>
    <w:rsid w:val="00F126CA"/>
    <w:rsid w:val="00F1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DE"/>
    <w:pPr>
      <w:spacing w:after="200"/>
    </w:pPr>
    <w:rPr>
      <w:rFonts w:cs="Calibri"/>
      <w:lang w:val="en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F18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DE0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BE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DE0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BEE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567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272</Words>
  <Characters>1556</Characters>
  <Application>Microsoft Office Outlook</Application>
  <DocSecurity>0</DocSecurity>
  <Lines>0</Lines>
  <Paragraphs>0</Paragraphs>
  <ScaleCrop>false</ScaleCrop>
  <Company>Government of Manitoba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 Own Cameron Highlander of Canada</dc:title>
  <dc:subject/>
  <dc:creator>vsingh</dc:creator>
  <cp:keywords/>
  <dc:description/>
  <cp:lastModifiedBy>RSM O'Donnell</cp:lastModifiedBy>
  <cp:revision>2</cp:revision>
  <dcterms:created xsi:type="dcterms:W3CDTF">2012-02-20T16:07:00Z</dcterms:created>
  <dcterms:modified xsi:type="dcterms:W3CDTF">2012-02-20T16:07:00Z</dcterms:modified>
</cp:coreProperties>
</file>