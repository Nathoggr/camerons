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064" w:rsidRDefault="00B87064" w:rsidP="00CA542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crest KOCR" style="position:absolute;left:0;text-align:left;margin-left:165.75pt;margin-top:-21.75pt;width:198pt;height:185.25pt;z-index:251658240;visibility:visible">
            <v:imagedata r:id="rId4" o:title=""/>
            <w10:wrap type="square"/>
          </v:shape>
        </w:pict>
      </w:r>
    </w:p>
    <w:p w:rsidR="00B87064" w:rsidRDefault="00B87064" w:rsidP="00CA5425"/>
    <w:p w:rsidR="00B87064" w:rsidRDefault="00B87064" w:rsidP="00CA5425"/>
    <w:p w:rsidR="00B87064" w:rsidRDefault="00B87064" w:rsidP="00CA5425"/>
    <w:p w:rsidR="00B87064" w:rsidRDefault="00B87064" w:rsidP="00CA5425"/>
    <w:p w:rsidR="00B87064" w:rsidRDefault="00B87064" w:rsidP="00CA5425"/>
    <w:p w:rsidR="00B87064" w:rsidRDefault="00B87064" w:rsidP="00CA5425"/>
    <w:p w:rsidR="00B87064" w:rsidRDefault="00B87064" w:rsidP="00CA5425"/>
    <w:p w:rsidR="00B87064" w:rsidRDefault="00B87064" w:rsidP="00CA5425"/>
    <w:p w:rsidR="00B87064" w:rsidRDefault="00B87064" w:rsidP="00CA5425"/>
    <w:p w:rsidR="00B87064" w:rsidRDefault="00B87064" w:rsidP="00CA5425"/>
    <w:p w:rsidR="00B87064" w:rsidRDefault="00B87064" w:rsidP="00CA5425"/>
    <w:p w:rsidR="00B87064" w:rsidRDefault="00B87064" w:rsidP="00CA5425"/>
    <w:p w:rsidR="00B87064" w:rsidRDefault="00B87064" w:rsidP="00CA5425"/>
    <w:p w:rsidR="00B87064" w:rsidRDefault="00B87064" w:rsidP="00CA542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8pt;margin-top:-100pt;width:386.25pt;height:469.5pt;z-index:251659264" strokecolor="#4f81bd" strokeweight="5pt">
            <v:stroke linestyle="thickThin"/>
            <v:shadow color="#868686"/>
            <v:textbox>
              <w:txbxContent>
                <w:p w:rsidR="00B87064" w:rsidRPr="006630F3" w:rsidRDefault="00B87064" w:rsidP="00CA5425">
                  <w:pPr>
                    <w:ind w:left="0"/>
                    <w:jc w:val="center"/>
                    <w:rPr>
                      <w:sz w:val="28"/>
                      <w:szCs w:val="28"/>
                    </w:rPr>
                  </w:pPr>
                  <w:r w:rsidRPr="006630F3">
                    <w:rPr>
                      <w:sz w:val="28"/>
                      <w:szCs w:val="28"/>
                    </w:rPr>
                    <w:t>You are invited to</w:t>
                  </w:r>
                </w:p>
                <w:p w:rsidR="00B87064" w:rsidRPr="006630F3" w:rsidRDefault="00B87064" w:rsidP="00CA5425">
                  <w:pPr>
                    <w:ind w:left="0"/>
                    <w:jc w:val="center"/>
                    <w:rPr>
                      <w:sz w:val="28"/>
                      <w:szCs w:val="28"/>
                    </w:rPr>
                  </w:pPr>
                  <w:r w:rsidRPr="006630F3">
                    <w:rPr>
                      <w:sz w:val="28"/>
                      <w:szCs w:val="28"/>
                    </w:rPr>
                    <w:t>THE KING’S OWN CALGARY REGIMENT</w:t>
                  </w:r>
                </w:p>
                <w:p w:rsidR="00B87064" w:rsidRPr="006630F3" w:rsidRDefault="00B87064" w:rsidP="00CA5425">
                  <w:pPr>
                    <w:ind w:left="0"/>
                    <w:jc w:val="center"/>
                    <w:rPr>
                      <w:sz w:val="28"/>
                      <w:szCs w:val="28"/>
                    </w:rPr>
                  </w:pPr>
                  <w:r w:rsidRPr="006630F3">
                    <w:rPr>
                      <w:sz w:val="28"/>
                      <w:szCs w:val="28"/>
                    </w:rPr>
                    <w:t>(50 CEF/14 CTR) ASSOCIATION</w:t>
                  </w:r>
                </w:p>
                <w:p w:rsidR="00B87064" w:rsidRPr="006630F3" w:rsidRDefault="00B87064" w:rsidP="00CA5425">
                  <w:pPr>
                    <w:ind w:left="0"/>
                    <w:jc w:val="center"/>
                    <w:rPr>
                      <w:sz w:val="28"/>
                      <w:szCs w:val="28"/>
                    </w:rPr>
                  </w:pPr>
                  <w:r w:rsidRPr="006630F3">
                    <w:rPr>
                      <w:sz w:val="28"/>
                      <w:szCs w:val="28"/>
                    </w:rPr>
                    <w:t xml:space="preserve">Annual </w:t>
                  </w:r>
                  <w:r w:rsidRPr="006630F3">
                    <w:rPr>
                      <w:b/>
                      <w:bCs/>
                      <w:sz w:val="28"/>
                      <w:szCs w:val="28"/>
                    </w:rPr>
                    <w:t>67</w:t>
                  </w:r>
                  <w:r w:rsidRPr="006630F3">
                    <w:rPr>
                      <w:b/>
                      <w:bCs/>
                      <w:sz w:val="28"/>
                      <w:szCs w:val="28"/>
                      <w:vertAlign w:val="superscript"/>
                    </w:rPr>
                    <w:t>TH</w:t>
                  </w:r>
                  <w:r w:rsidRPr="006630F3">
                    <w:rPr>
                      <w:sz w:val="28"/>
                      <w:szCs w:val="28"/>
                    </w:rPr>
                    <w:t xml:space="preserve"> REUNION</w:t>
                  </w:r>
                </w:p>
                <w:p w:rsidR="00B87064" w:rsidRPr="006630F3" w:rsidRDefault="00B87064" w:rsidP="00CA5425">
                  <w:pPr>
                    <w:ind w:left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6630F3">
                    <w:rPr>
                      <w:b/>
                      <w:bCs/>
                      <w:sz w:val="28"/>
                      <w:szCs w:val="28"/>
                    </w:rPr>
                    <w:t>June  1,2,3</w:t>
                  </w:r>
                </w:p>
                <w:p w:rsidR="00B87064" w:rsidRPr="006630F3" w:rsidRDefault="00B87064" w:rsidP="00CA5425">
                  <w:pPr>
                    <w:ind w:left="0"/>
                    <w:jc w:val="center"/>
                    <w:rPr>
                      <w:sz w:val="28"/>
                      <w:szCs w:val="28"/>
                    </w:rPr>
                  </w:pPr>
                  <w:r w:rsidRPr="006630F3">
                    <w:rPr>
                      <w:sz w:val="28"/>
                      <w:szCs w:val="28"/>
                    </w:rPr>
                    <w:t xml:space="preserve">At the </w:t>
                  </w:r>
                  <w:r w:rsidRPr="006630F3">
                    <w:rPr>
                      <w:b/>
                      <w:bCs/>
                      <w:sz w:val="28"/>
                      <w:szCs w:val="28"/>
                    </w:rPr>
                    <w:t>Olds, Alberta</w:t>
                  </w:r>
                  <w:r w:rsidRPr="006630F3">
                    <w:rPr>
                      <w:sz w:val="28"/>
                      <w:szCs w:val="28"/>
                    </w:rPr>
                    <w:t xml:space="preserve"> Royal Canadian Legion</w:t>
                  </w:r>
                </w:p>
                <w:p w:rsidR="00B87064" w:rsidRPr="006630F3" w:rsidRDefault="00B87064" w:rsidP="00CA5425">
                  <w:pPr>
                    <w:ind w:left="0"/>
                    <w:jc w:val="center"/>
                    <w:rPr>
                      <w:sz w:val="28"/>
                      <w:szCs w:val="28"/>
                    </w:rPr>
                  </w:pPr>
                  <w:r w:rsidRPr="006630F3">
                    <w:rPr>
                      <w:sz w:val="28"/>
                      <w:szCs w:val="28"/>
                    </w:rPr>
                    <w:t>To celebrate the 70</w:t>
                  </w:r>
                  <w:r w:rsidRPr="006630F3">
                    <w:rPr>
                      <w:sz w:val="28"/>
                      <w:szCs w:val="28"/>
                      <w:vertAlign w:val="superscript"/>
                    </w:rPr>
                    <w:t>th</w:t>
                  </w:r>
                  <w:r w:rsidRPr="006630F3">
                    <w:rPr>
                      <w:sz w:val="28"/>
                      <w:szCs w:val="28"/>
                    </w:rPr>
                    <w:t xml:space="preserve"> Anniversary of Dieppe</w:t>
                  </w:r>
                </w:p>
                <w:p w:rsidR="00B87064" w:rsidRPr="006630F3" w:rsidRDefault="00B87064" w:rsidP="00CA5425">
                  <w:pPr>
                    <w:ind w:left="0"/>
                    <w:jc w:val="center"/>
                    <w:rPr>
                      <w:sz w:val="28"/>
                      <w:szCs w:val="28"/>
                    </w:rPr>
                  </w:pPr>
                  <w:r w:rsidRPr="006630F3">
                    <w:rPr>
                      <w:sz w:val="28"/>
                      <w:szCs w:val="28"/>
                    </w:rPr>
                    <w:t>and  the</w:t>
                  </w:r>
                </w:p>
                <w:p w:rsidR="00B87064" w:rsidRPr="006630F3" w:rsidRDefault="00B87064" w:rsidP="00CA5425">
                  <w:pPr>
                    <w:ind w:left="0"/>
                    <w:jc w:val="center"/>
                    <w:rPr>
                      <w:sz w:val="28"/>
                      <w:szCs w:val="28"/>
                    </w:rPr>
                  </w:pPr>
                  <w:r w:rsidRPr="006630F3">
                    <w:rPr>
                      <w:sz w:val="28"/>
                      <w:szCs w:val="28"/>
                    </w:rPr>
                    <w:t xml:space="preserve">End of </w:t>
                  </w:r>
                  <w:r>
                    <w:rPr>
                      <w:sz w:val="28"/>
                      <w:szCs w:val="28"/>
                    </w:rPr>
                    <w:t>Combat</w:t>
                  </w:r>
                  <w:r w:rsidRPr="006630F3">
                    <w:rPr>
                      <w:sz w:val="28"/>
                      <w:szCs w:val="28"/>
                    </w:rPr>
                    <w:t xml:space="preserve"> in Afghanistan</w:t>
                  </w:r>
                </w:p>
                <w:p w:rsidR="00B87064" w:rsidRPr="006630F3" w:rsidRDefault="00B87064" w:rsidP="00CA5425">
                  <w:pPr>
                    <w:ind w:left="0"/>
                    <w:jc w:val="center"/>
                    <w:rPr>
                      <w:sz w:val="28"/>
                      <w:szCs w:val="28"/>
                    </w:rPr>
                  </w:pPr>
                </w:p>
                <w:p w:rsidR="00B87064" w:rsidRDefault="00B87064" w:rsidP="00CA5425">
                  <w:pPr>
                    <w:ind w:left="0"/>
                    <w:jc w:val="center"/>
                    <w:rPr>
                      <w:sz w:val="28"/>
                      <w:szCs w:val="28"/>
                    </w:rPr>
                  </w:pPr>
                  <w:r w:rsidRPr="006630F3">
                    <w:rPr>
                      <w:sz w:val="28"/>
                      <w:szCs w:val="28"/>
                    </w:rPr>
                    <w:t>Special Guests:  Dieppe Veteran Ray Gilbert and Afghanistan Veteran TBA</w:t>
                  </w:r>
                </w:p>
                <w:p w:rsidR="00B87064" w:rsidRPr="006630F3" w:rsidRDefault="00B87064" w:rsidP="00CA5425">
                  <w:pPr>
                    <w:ind w:left="0"/>
                    <w:jc w:val="center"/>
                    <w:rPr>
                      <w:sz w:val="28"/>
                      <w:szCs w:val="28"/>
                    </w:rPr>
                  </w:pPr>
                </w:p>
                <w:p w:rsidR="00B87064" w:rsidRPr="006630F3" w:rsidRDefault="00B87064" w:rsidP="00CA5425">
                  <w:pPr>
                    <w:ind w:left="0"/>
                    <w:jc w:val="center"/>
                    <w:rPr>
                      <w:sz w:val="28"/>
                      <w:szCs w:val="28"/>
                    </w:rPr>
                  </w:pPr>
                  <w:r w:rsidRPr="006630F3">
                    <w:rPr>
                      <w:b/>
                      <w:bCs/>
                      <w:sz w:val="28"/>
                      <w:szCs w:val="28"/>
                    </w:rPr>
                    <w:t xml:space="preserve">Friday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Afternoon/</w:t>
                  </w:r>
                  <w:r w:rsidRPr="006630F3">
                    <w:rPr>
                      <w:b/>
                      <w:bCs/>
                      <w:sz w:val="28"/>
                      <w:szCs w:val="28"/>
                    </w:rPr>
                    <w:t>Night</w:t>
                  </w:r>
                  <w:r w:rsidRPr="006630F3">
                    <w:rPr>
                      <w:sz w:val="28"/>
                      <w:szCs w:val="28"/>
                    </w:rPr>
                    <w:t>:  Meet &amp; Greet at the Olds Legion</w:t>
                  </w:r>
                </w:p>
                <w:p w:rsidR="00B87064" w:rsidRPr="006630F3" w:rsidRDefault="00B87064" w:rsidP="00CA5425">
                  <w:pPr>
                    <w:ind w:left="0"/>
                    <w:jc w:val="center"/>
                    <w:rPr>
                      <w:sz w:val="28"/>
                      <w:szCs w:val="28"/>
                    </w:rPr>
                  </w:pPr>
                  <w:r w:rsidRPr="006630F3">
                    <w:rPr>
                      <w:b/>
                      <w:bCs/>
                      <w:sz w:val="28"/>
                      <w:szCs w:val="28"/>
                    </w:rPr>
                    <w:t>Saturday:</w:t>
                  </w:r>
                  <w:r w:rsidRPr="006630F3">
                    <w:rPr>
                      <w:sz w:val="28"/>
                      <w:szCs w:val="28"/>
                    </w:rPr>
                    <w:t xml:space="preserve">  Registration, </w:t>
                  </w:r>
                  <w:r>
                    <w:rPr>
                      <w:sz w:val="28"/>
                      <w:szCs w:val="28"/>
                    </w:rPr>
                    <w:t xml:space="preserve">Parade, Ceremony at Cenotaph, </w:t>
                  </w:r>
                  <w:r w:rsidRPr="006630F3">
                    <w:rPr>
                      <w:sz w:val="28"/>
                      <w:szCs w:val="28"/>
                    </w:rPr>
                    <w:t>AGM, Banquet</w:t>
                  </w:r>
                </w:p>
                <w:p w:rsidR="00B87064" w:rsidRDefault="00B87064" w:rsidP="00CA5425">
                  <w:pPr>
                    <w:ind w:left="0"/>
                    <w:jc w:val="center"/>
                    <w:rPr>
                      <w:sz w:val="28"/>
                      <w:szCs w:val="28"/>
                    </w:rPr>
                  </w:pPr>
                  <w:r w:rsidRPr="006630F3">
                    <w:rPr>
                      <w:b/>
                      <w:bCs/>
                      <w:sz w:val="28"/>
                      <w:szCs w:val="28"/>
                    </w:rPr>
                    <w:t>Sunday:</w:t>
                  </w:r>
                  <w:r>
                    <w:rPr>
                      <w:sz w:val="28"/>
                      <w:szCs w:val="28"/>
                    </w:rPr>
                    <w:t xml:space="preserve">  Memorial </w:t>
                  </w:r>
                  <w:r w:rsidRPr="006630F3">
                    <w:rPr>
                      <w:sz w:val="28"/>
                      <w:szCs w:val="28"/>
                    </w:rPr>
                    <w:t>Service, Sherman Tank Dedication</w:t>
                  </w:r>
                </w:p>
                <w:p w:rsidR="00B87064" w:rsidRPr="006630F3" w:rsidRDefault="00B87064" w:rsidP="00CA5425">
                  <w:pPr>
                    <w:ind w:left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*</w:t>
                  </w:r>
                  <w:r w:rsidRPr="003A7956">
                    <w:rPr>
                      <w:sz w:val="20"/>
                      <w:szCs w:val="20"/>
                    </w:rPr>
                    <w:t>Times TBA at Registration</w:t>
                  </w:r>
                </w:p>
              </w:txbxContent>
            </v:textbox>
          </v:shape>
        </w:pict>
      </w:r>
    </w:p>
    <w:p w:rsidR="00B87064" w:rsidRDefault="00B87064" w:rsidP="00CA5425"/>
    <w:p w:rsidR="00B87064" w:rsidRDefault="00B87064" w:rsidP="00CA5425"/>
    <w:p w:rsidR="00B87064" w:rsidRDefault="00B87064" w:rsidP="00CA5425"/>
    <w:p w:rsidR="00B87064" w:rsidRDefault="00B87064" w:rsidP="00CA5425"/>
    <w:p w:rsidR="00B87064" w:rsidRDefault="00B87064" w:rsidP="00CA5425"/>
    <w:p w:rsidR="00B87064" w:rsidRDefault="00B87064" w:rsidP="00CA5425"/>
    <w:p w:rsidR="00B87064" w:rsidRDefault="00B87064" w:rsidP="00CA5425"/>
    <w:p w:rsidR="00B87064" w:rsidRDefault="00B87064" w:rsidP="00CA5425"/>
    <w:p w:rsidR="00B87064" w:rsidRDefault="00B87064" w:rsidP="00CA5425"/>
    <w:p w:rsidR="00B87064" w:rsidRDefault="00B87064" w:rsidP="00CA5425"/>
    <w:p w:rsidR="00B87064" w:rsidRDefault="00B87064" w:rsidP="00CA5425"/>
    <w:p w:rsidR="00B87064" w:rsidRDefault="00B87064" w:rsidP="00CA5425"/>
    <w:p w:rsidR="00B87064" w:rsidRDefault="00B87064" w:rsidP="00CA5425"/>
    <w:p w:rsidR="00B87064" w:rsidRDefault="00B87064" w:rsidP="00CA5425"/>
    <w:p w:rsidR="00B87064" w:rsidRDefault="00B87064" w:rsidP="00CA5425"/>
    <w:p w:rsidR="00B87064" w:rsidRDefault="00B87064" w:rsidP="00CA5425"/>
    <w:p w:rsidR="00B87064" w:rsidRPr="001B02E0" w:rsidRDefault="00B87064" w:rsidP="00CA5425">
      <w:pPr>
        <w:ind w:left="0"/>
        <w:rPr>
          <w:b/>
          <w:bCs/>
        </w:rPr>
      </w:pPr>
      <w:r>
        <w:rPr>
          <w:b/>
          <w:bCs/>
        </w:rPr>
        <w:t>…</w:t>
      </w:r>
      <w:r w:rsidRPr="001B02E0">
        <w:rPr>
          <w:b/>
          <w:bCs/>
        </w:rPr>
        <w:t>…………………………………</w:t>
      </w:r>
      <w:r>
        <w:rPr>
          <w:b/>
          <w:bCs/>
        </w:rPr>
        <w:t>……</w:t>
      </w:r>
      <w:r w:rsidRPr="001B02E0">
        <w:rPr>
          <w:rFonts w:ascii="Times New Roman" w:hAnsi="Times New Roman" w:cs="Times New Roman"/>
          <w:b/>
          <w:bCs/>
          <w:sz w:val="18"/>
          <w:szCs w:val="18"/>
        </w:rPr>
        <w:t>Please detach and send REGISTRATION FORM with remuneration</w:t>
      </w:r>
      <w:r w:rsidRPr="001B02E0">
        <w:rPr>
          <w:b/>
          <w:bCs/>
        </w:rPr>
        <w:t>…………............</w:t>
      </w:r>
      <w:r>
        <w:rPr>
          <w:b/>
          <w:bCs/>
        </w:rPr>
        <w:t>............................</w:t>
      </w:r>
    </w:p>
    <w:p w:rsidR="00B87064" w:rsidRPr="003A1E35" w:rsidRDefault="00B87064" w:rsidP="00CA5425">
      <w:pPr>
        <w:spacing w:after="0"/>
        <w:jc w:val="center"/>
      </w:pPr>
      <w:r w:rsidRPr="003A1E35">
        <w:rPr>
          <w:rFonts w:ascii="Times New Roman" w:hAnsi="Times New Roman" w:cs="Times New Roman"/>
        </w:rPr>
        <w:t>THE KING’S OWN CALGARY REGIMENT</w:t>
      </w:r>
    </w:p>
    <w:p w:rsidR="00B87064" w:rsidRPr="003A1E35" w:rsidRDefault="00B87064" w:rsidP="00CA5425">
      <w:pPr>
        <w:spacing w:after="0"/>
        <w:jc w:val="center"/>
        <w:rPr>
          <w:rFonts w:ascii="Times New Roman" w:hAnsi="Times New Roman" w:cs="Times New Roman"/>
        </w:rPr>
      </w:pPr>
      <w:r w:rsidRPr="003A1E35">
        <w:rPr>
          <w:rFonts w:ascii="Times New Roman" w:hAnsi="Times New Roman" w:cs="Times New Roman"/>
        </w:rPr>
        <w:t>(50 CEF/14 CTR)</w:t>
      </w:r>
    </w:p>
    <w:p w:rsidR="00B87064" w:rsidRPr="003A1E35" w:rsidRDefault="00B87064" w:rsidP="00CA5425">
      <w:pPr>
        <w:spacing w:after="0"/>
        <w:jc w:val="center"/>
        <w:rPr>
          <w:rFonts w:ascii="Times New Roman" w:hAnsi="Times New Roman" w:cs="Times New Roman"/>
        </w:rPr>
      </w:pPr>
      <w:r w:rsidRPr="003A1E35">
        <w:rPr>
          <w:rFonts w:ascii="Times New Roman" w:hAnsi="Times New Roman" w:cs="Times New Roman"/>
        </w:rPr>
        <w:t>ASSOCIATION</w:t>
      </w:r>
    </w:p>
    <w:p w:rsidR="00B87064" w:rsidRPr="003A1E35" w:rsidRDefault="00B87064" w:rsidP="00CA5425">
      <w:pPr>
        <w:spacing w:after="0"/>
        <w:jc w:val="center"/>
        <w:rPr>
          <w:rFonts w:ascii="Times New Roman" w:hAnsi="Times New Roman" w:cs="Times New Roman"/>
        </w:rPr>
      </w:pPr>
      <w:r w:rsidRPr="003A1E35">
        <w:rPr>
          <w:rFonts w:ascii="Times New Roman" w:hAnsi="Times New Roman" w:cs="Times New Roman"/>
        </w:rPr>
        <w:t>4520 Crowchild Trail SW</w:t>
      </w:r>
    </w:p>
    <w:p w:rsidR="00B87064" w:rsidRPr="003A1E35" w:rsidRDefault="00B87064" w:rsidP="00CA5425">
      <w:pPr>
        <w:spacing w:after="0"/>
        <w:jc w:val="center"/>
        <w:rPr>
          <w:rFonts w:ascii="Times New Roman" w:hAnsi="Times New Roman" w:cs="Times New Roman"/>
        </w:rPr>
      </w:pPr>
      <w:r w:rsidRPr="003A1E35">
        <w:rPr>
          <w:rFonts w:ascii="Times New Roman" w:hAnsi="Times New Roman" w:cs="Times New Roman"/>
        </w:rPr>
        <w:t>Calgary, AB, T2T 5J4  Tel:  403 974-2856</w:t>
      </w:r>
    </w:p>
    <w:p w:rsidR="00B87064" w:rsidRPr="003A1E35" w:rsidRDefault="00B87064" w:rsidP="00CA5425">
      <w:pPr>
        <w:spacing w:after="0"/>
        <w:jc w:val="center"/>
        <w:rPr>
          <w:rFonts w:ascii="Times New Roman" w:hAnsi="Times New Roman" w:cs="Times New Roman"/>
        </w:rPr>
      </w:pPr>
    </w:p>
    <w:p w:rsidR="00B87064" w:rsidRPr="003A1E35" w:rsidRDefault="00B87064" w:rsidP="00CA5425">
      <w:pPr>
        <w:spacing w:after="0"/>
        <w:jc w:val="center"/>
        <w:rPr>
          <w:rFonts w:ascii="Times New Roman" w:hAnsi="Times New Roman" w:cs="Times New Roman"/>
        </w:rPr>
      </w:pPr>
      <w:r w:rsidRPr="003A1E35">
        <w:rPr>
          <w:rFonts w:ascii="Times New Roman" w:hAnsi="Times New Roman" w:cs="Times New Roman"/>
        </w:rPr>
        <w:t>Membership Dues Renewal 2012 and Reunion 2012, Olds Legion…..Attendance</w:t>
      </w:r>
    </w:p>
    <w:p w:rsidR="00B87064" w:rsidRPr="003A1E35" w:rsidRDefault="00B87064" w:rsidP="00CA5425">
      <w:pPr>
        <w:spacing w:after="0"/>
        <w:jc w:val="center"/>
        <w:rPr>
          <w:rFonts w:ascii="Times New Roman" w:hAnsi="Times New Roman" w:cs="Times New Roman"/>
        </w:rPr>
      </w:pPr>
    </w:p>
    <w:p w:rsidR="00B87064" w:rsidRPr="003A1E35" w:rsidRDefault="00B87064" w:rsidP="00CA5425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3A1E35">
        <w:rPr>
          <w:rFonts w:ascii="Times New Roman" w:hAnsi="Times New Roman" w:cs="Times New Roman"/>
        </w:rPr>
        <w:t>Name……………………………………D</w:t>
      </w:r>
      <w:r w:rsidRPr="003A1E35">
        <w:rPr>
          <w:rFonts w:ascii="Times New Roman" w:hAnsi="Times New Roman" w:cs="Times New Roman"/>
          <w:b/>
          <w:bCs/>
        </w:rPr>
        <w:t>ues are still $1.00 (Donations keep us alive)</w:t>
      </w:r>
    </w:p>
    <w:p w:rsidR="00B87064" w:rsidRPr="003A1E35" w:rsidRDefault="00B87064" w:rsidP="00CA5425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B87064" w:rsidRPr="003A1E35" w:rsidRDefault="00B87064" w:rsidP="00CA5425">
      <w:pPr>
        <w:spacing w:after="0"/>
        <w:jc w:val="center"/>
        <w:rPr>
          <w:rFonts w:ascii="Times New Roman" w:hAnsi="Times New Roman" w:cs="Times New Roman"/>
        </w:rPr>
      </w:pPr>
      <w:r w:rsidRPr="003A1E35">
        <w:rPr>
          <w:rFonts w:ascii="Times New Roman" w:hAnsi="Times New Roman" w:cs="Times New Roman"/>
        </w:rPr>
        <w:t>Address………………………………………………………………Amount……………</w:t>
      </w:r>
    </w:p>
    <w:p w:rsidR="00B87064" w:rsidRPr="003A1E35" w:rsidRDefault="00B87064" w:rsidP="00CA5425">
      <w:pPr>
        <w:spacing w:after="0"/>
        <w:ind w:left="0"/>
        <w:jc w:val="center"/>
        <w:rPr>
          <w:rFonts w:ascii="Times New Roman" w:hAnsi="Times New Roman" w:cs="Times New Roman"/>
          <w:b/>
          <w:bCs/>
        </w:rPr>
      </w:pPr>
    </w:p>
    <w:p w:rsidR="00B87064" w:rsidRPr="003A1E35" w:rsidRDefault="00B87064" w:rsidP="00CA5425">
      <w:pPr>
        <w:spacing w:after="0"/>
        <w:ind w:left="0"/>
        <w:jc w:val="center"/>
        <w:rPr>
          <w:rFonts w:ascii="Times New Roman" w:hAnsi="Times New Roman" w:cs="Times New Roman"/>
          <w:b/>
          <w:bCs/>
        </w:rPr>
      </w:pPr>
      <w:r w:rsidRPr="003A1E35">
        <w:rPr>
          <w:rFonts w:ascii="Times New Roman" w:hAnsi="Times New Roman" w:cs="Times New Roman"/>
        </w:rPr>
        <w:t xml:space="preserve">Please </w:t>
      </w:r>
      <w:r w:rsidRPr="003A1E35">
        <w:rPr>
          <w:rFonts w:ascii="Times New Roman" w:hAnsi="Times New Roman" w:cs="Times New Roman"/>
          <w:b/>
          <w:bCs/>
        </w:rPr>
        <w:t>RSVP</w:t>
      </w:r>
      <w:r w:rsidRPr="003A1E35">
        <w:rPr>
          <w:rFonts w:ascii="Times New Roman" w:hAnsi="Times New Roman" w:cs="Times New Roman"/>
        </w:rPr>
        <w:t xml:space="preserve"> whether attending</w:t>
      </w:r>
      <w:r>
        <w:rPr>
          <w:rFonts w:ascii="Times New Roman" w:hAnsi="Times New Roman" w:cs="Times New Roman"/>
        </w:rPr>
        <w:t xml:space="preserve"> Reunion</w:t>
      </w:r>
      <w:r w:rsidRPr="003A1E35">
        <w:rPr>
          <w:rFonts w:ascii="Times New Roman" w:hAnsi="Times New Roman" w:cs="Times New Roman"/>
        </w:rPr>
        <w:t xml:space="preserve"> </w:t>
      </w:r>
      <w:r w:rsidRPr="00FB5ADC">
        <w:rPr>
          <w:rFonts w:ascii="Times New Roman" w:hAnsi="Times New Roman" w:cs="Times New Roman"/>
          <w:b/>
          <w:bCs/>
        </w:rPr>
        <w:t>dinner</w:t>
      </w:r>
      <w:r>
        <w:rPr>
          <w:rFonts w:ascii="Times New Roman" w:hAnsi="Times New Roman" w:cs="Times New Roman"/>
        </w:rPr>
        <w:t xml:space="preserve"> banquet</w:t>
      </w:r>
      <w:r w:rsidRPr="003A1E3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Will Attend  Yes… </w:t>
      </w:r>
      <w:r w:rsidRPr="003A1E35">
        <w:rPr>
          <w:rFonts w:ascii="Times New Roman" w:hAnsi="Times New Roman" w:cs="Times New Roman"/>
          <w:b/>
          <w:bCs/>
        </w:rPr>
        <w:t>No…   Total attending……….</w:t>
      </w:r>
    </w:p>
    <w:p w:rsidR="00B87064" w:rsidRPr="00FB5ADC" w:rsidRDefault="00B87064" w:rsidP="00CA5425">
      <w:pPr>
        <w:spacing w:after="0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Cost: $20.00 </w:t>
      </w:r>
      <w:r>
        <w:rPr>
          <w:rFonts w:ascii="Times New Roman" w:hAnsi="Times New Roman" w:cs="Times New Roman"/>
        </w:rPr>
        <w:t>(pay at registration)</w:t>
      </w:r>
    </w:p>
    <w:p w:rsidR="00B87064" w:rsidRDefault="00B87064" w:rsidP="00CA5425">
      <w:pPr>
        <w:spacing w:after="0"/>
        <w:ind w:left="0"/>
        <w:jc w:val="center"/>
        <w:rPr>
          <w:rFonts w:ascii="Times New Roman" w:hAnsi="Times New Roman" w:cs="Times New Roman"/>
        </w:rPr>
      </w:pPr>
    </w:p>
    <w:p w:rsidR="00B87064" w:rsidRPr="003A1E35" w:rsidRDefault="00B87064" w:rsidP="00CA5425">
      <w:pPr>
        <w:spacing w:after="0"/>
        <w:ind w:left="0"/>
        <w:jc w:val="center"/>
        <w:rPr>
          <w:rFonts w:ascii="Times New Roman" w:hAnsi="Times New Roman" w:cs="Times New Roman"/>
        </w:rPr>
      </w:pPr>
      <w:r w:rsidRPr="003A1E35">
        <w:rPr>
          <w:rFonts w:ascii="Times New Roman" w:hAnsi="Times New Roman" w:cs="Times New Roman"/>
        </w:rPr>
        <w:t>Or</w:t>
      </w:r>
      <w:r w:rsidRPr="003A1E35">
        <w:rPr>
          <w:rFonts w:ascii="Times New Roman" w:hAnsi="Times New Roman" w:cs="Times New Roman"/>
          <w:b/>
          <w:bCs/>
        </w:rPr>
        <w:t xml:space="preserve"> email RSVP </w:t>
      </w:r>
      <w:r w:rsidRPr="003A1E35">
        <w:rPr>
          <w:rFonts w:ascii="Times New Roman" w:hAnsi="Times New Roman" w:cs="Times New Roman"/>
        </w:rPr>
        <w:t>info to</w:t>
      </w:r>
      <w:r w:rsidRPr="003A1E35">
        <w:rPr>
          <w:rFonts w:ascii="Times New Roman" w:hAnsi="Times New Roman" w:cs="Times New Roman"/>
          <w:b/>
          <w:bCs/>
        </w:rPr>
        <w:t xml:space="preserve">:  </w:t>
      </w:r>
      <w:hyperlink r:id="rId5" w:history="1">
        <w:r w:rsidRPr="003A1E35">
          <w:rPr>
            <w:rStyle w:val="Hyperlink"/>
            <w:rFonts w:ascii="Times New Roman" w:hAnsi="Times New Roman" w:cs="Times New Roman"/>
          </w:rPr>
          <w:t>mark</w:t>
        </w:r>
        <w:r>
          <w:rPr>
            <w:rStyle w:val="Hyperlink"/>
            <w:rFonts w:ascii="Times New Roman" w:hAnsi="Times New Roman" w:cs="Times New Roman"/>
          </w:rPr>
          <w:t>en</w:t>
        </w:r>
        <w:r w:rsidRPr="003A1E35">
          <w:rPr>
            <w:rStyle w:val="Hyperlink"/>
            <w:rFonts w:ascii="Times New Roman" w:hAnsi="Times New Roman" w:cs="Times New Roman"/>
          </w:rPr>
          <w:t>t@shaw.ca</w:t>
        </w:r>
      </w:hyperlink>
    </w:p>
    <w:p w:rsidR="00B87064" w:rsidRPr="001B02E0" w:rsidRDefault="00B87064" w:rsidP="00CA5425">
      <w:pPr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A1E35">
        <w:rPr>
          <w:rFonts w:ascii="Times New Roman" w:hAnsi="Times New Roman" w:cs="Times New Roman"/>
          <w:b/>
          <w:bCs/>
        </w:rPr>
        <w:t>………………………………………………………………………………………………………</w:t>
      </w:r>
      <w:r>
        <w:rPr>
          <w:rFonts w:ascii="Times New Roman" w:hAnsi="Times New Roman" w:cs="Times New Roman"/>
          <w:b/>
          <w:bCs/>
        </w:rPr>
        <w:t>…………………………</w:t>
      </w:r>
    </w:p>
    <w:p w:rsidR="00B87064" w:rsidRDefault="00B87064" w:rsidP="00CA5425">
      <w:pPr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B87064" w:rsidRPr="003A1E35" w:rsidRDefault="00B87064" w:rsidP="00CA5425">
      <w:p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3A1E35">
        <w:rPr>
          <w:rFonts w:ascii="Times New Roman" w:hAnsi="Times New Roman" w:cs="Times New Roman"/>
          <w:sz w:val="24"/>
          <w:szCs w:val="24"/>
        </w:rPr>
        <w:t>Please join the Association for all three days of the Reunion or any other combination of days.  Motel/Hotel space is limited so book accordingly.  Possibilities are listed below.</w:t>
      </w:r>
    </w:p>
    <w:p w:rsidR="00B87064" w:rsidRPr="003A1E35" w:rsidRDefault="00B87064" w:rsidP="00CA5425">
      <w:pPr>
        <w:spacing w:after="0"/>
        <w:rPr>
          <w:rFonts w:ascii="Times New Roman" w:hAnsi="Times New Roman" w:cs="Times New Roman"/>
        </w:rPr>
      </w:pPr>
    </w:p>
    <w:p w:rsidR="00B87064" w:rsidRPr="001B02E0" w:rsidRDefault="00B87064" w:rsidP="00CA542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B02E0">
        <w:rPr>
          <w:rFonts w:ascii="Times New Roman" w:hAnsi="Times New Roman" w:cs="Times New Roman"/>
          <w:b/>
          <w:bCs/>
          <w:sz w:val="24"/>
          <w:szCs w:val="24"/>
        </w:rPr>
        <w:t>OLDS</w:t>
      </w:r>
    </w:p>
    <w:p w:rsidR="00B87064" w:rsidRPr="001B02E0" w:rsidRDefault="00B87064" w:rsidP="00CA54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7064" w:rsidRPr="001B02E0" w:rsidRDefault="00B87064" w:rsidP="00CA54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2E0">
        <w:rPr>
          <w:rFonts w:ascii="Times New Roman" w:hAnsi="Times New Roman" w:cs="Times New Roman"/>
          <w:sz w:val="24"/>
          <w:szCs w:val="24"/>
        </w:rPr>
        <w:t>Siesta Motel                         5218 – 46 Street,  Olds                1-403-556-3376</w:t>
      </w:r>
    </w:p>
    <w:p w:rsidR="00B87064" w:rsidRPr="001B02E0" w:rsidRDefault="00B87064" w:rsidP="00CA5425">
      <w:p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B02E0">
        <w:rPr>
          <w:rFonts w:ascii="Times New Roman" w:hAnsi="Times New Roman" w:cs="Times New Roman"/>
          <w:sz w:val="24"/>
          <w:szCs w:val="24"/>
        </w:rPr>
        <w:t xml:space="preserve">            Sportsman Inn                      5266 – 46 Street, Olds                 1-403-556-3315</w:t>
      </w:r>
    </w:p>
    <w:p w:rsidR="00B87064" w:rsidRPr="001B02E0" w:rsidRDefault="00B87064" w:rsidP="00CA5425">
      <w:p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B02E0">
        <w:rPr>
          <w:rFonts w:ascii="Times New Roman" w:hAnsi="Times New Roman" w:cs="Times New Roman"/>
          <w:sz w:val="24"/>
          <w:szCs w:val="24"/>
        </w:rPr>
        <w:t xml:space="preserve">            Circle Five Motel                 #17 – 4513 – 52</w:t>
      </w:r>
      <w:r w:rsidRPr="001B02E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1B02E0">
        <w:rPr>
          <w:rFonts w:ascii="Times New Roman" w:hAnsi="Times New Roman" w:cs="Times New Roman"/>
          <w:sz w:val="24"/>
          <w:szCs w:val="24"/>
        </w:rPr>
        <w:t xml:space="preserve"> Ave., Olds      1-403-556-7755</w:t>
      </w:r>
    </w:p>
    <w:p w:rsidR="00B87064" w:rsidRPr="001B02E0" w:rsidRDefault="00B87064" w:rsidP="00CA5425">
      <w:p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B02E0">
        <w:rPr>
          <w:rFonts w:ascii="Times New Roman" w:hAnsi="Times New Roman" w:cs="Times New Roman"/>
          <w:sz w:val="24"/>
          <w:szCs w:val="24"/>
        </w:rPr>
        <w:t xml:space="preserve">            Best Western                        Highway 27 East, Olds                1-888-908-5900</w:t>
      </w:r>
    </w:p>
    <w:p w:rsidR="00B87064" w:rsidRPr="001B02E0" w:rsidRDefault="00B87064" w:rsidP="00CA54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7064" w:rsidRPr="001B02E0" w:rsidRDefault="00B87064" w:rsidP="00CA542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B02E0">
        <w:rPr>
          <w:rFonts w:ascii="Times New Roman" w:hAnsi="Times New Roman" w:cs="Times New Roman"/>
          <w:b/>
          <w:bCs/>
          <w:sz w:val="24"/>
          <w:szCs w:val="24"/>
        </w:rPr>
        <w:t>DIDSBURY</w:t>
      </w:r>
    </w:p>
    <w:p w:rsidR="00B87064" w:rsidRPr="001B02E0" w:rsidRDefault="00B87064" w:rsidP="00CA54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7064" w:rsidRPr="001B02E0" w:rsidRDefault="00B87064" w:rsidP="00CA54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2E0">
        <w:rPr>
          <w:rFonts w:ascii="Times New Roman" w:hAnsi="Times New Roman" w:cs="Times New Roman"/>
          <w:sz w:val="24"/>
          <w:szCs w:val="24"/>
        </w:rPr>
        <w:t>Super 8                                  1714 – 20</w:t>
      </w:r>
      <w:r w:rsidRPr="001B02E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Ave., </w:t>
      </w:r>
      <w:r w:rsidRPr="001B02E0">
        <w:rPr>
          <w:rFonts w:ascii="Times New Roman" w:hAnsi="Times New Roman" w:cs="Times New Roman"/>
          <w:sz w:val="24"/>
          <w:szCs w:val="24"/>
        </w:rPr>
        <w:t xml:space="preserve">Didsbury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02E0">
        <w:rPr>
          <w:rFonts w:ascii="Times New Roman" w:hAnsi="Times New Roman" w:cs="Times New Roman"/>
          <w:sz w:val="24"/>
          <w:szCs w:val="24"/>
        </w:rPr>
        <w:t>1-403-335-8088</w:t>
      </w:r>
    </w:p>
    <w:p w:rsidR="00B87064" w:rsidRPr="001B02E0" w:rsidRDefault="00B87064" w:rsidP="00CA5425">
      <w:p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B02E0">
        <w:rPr>
          <w:rFonts w:ascii="Times New Roman" w:hAnsi="Times New Roman" w:cs="Times New Roman"/>
          <w:sz w:val="24"/>
          <w:szCs w:val="24"/>
        </w:rPr>
        <w:t xml:space="preserve">            Didsbury Motel                     1414 – 20</w:t>
      </w:r>
      <w:r w:rsidRPr="001B02E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B02E0">
        <w:rPr>
          <w:rFonts w:ascii="Times New Roman" w:hAnsi="Times New Roman" w:cs="Times New Roman"/>
          <w:sz w:val="24"/>
          <w:szCs w:val="24"/>
        </w:rPr>
        <w:t xml:space="preserve"> Ave., Didsbury           1-403-335-3159</w:t>
      </w:r>
    </w:p>
    <w:p w:rsidR="00B87064" w:rsidRPr="001B02E0" w:rsidRDefault="00B87064" w:rsidP="00CA5425">
      <w:p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B02E0">
        <w:rPr>
          <w:rFonts w:ascii="Times New Roman" w:hAnsi="Times New Roman" w:cs="Times New Roman"/>
          <w:sz w:val="24"/>
          <w:szCs w:val="24"/>
        </w:rPr>
        <w:t xml:space="preserve">            Didsbury Inn                         2014 – 19</w:t>
      </w:r>
      <w:r w:rsidRPr="001B02E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B02E0">
        <w:rPr>
          <w:rFonts w:ascii="Times New Roman" w:hAnsi="Times New Roman" w:cs="Times New Roman"/>
          <w:sz w:val="24"/>
          <w:szCs w:val="24"/>
        </w:rPr>
        <w:t xml:space="preserve"> Ave., Didsbury           1-403-335-3022</w:t>
      </w:r>
    </w:p>
    <w:p w:rsidR="00B87064" w:rsidRPr="001B02E0" w:rsidRDefault="00B87064" w:rsidP="00CA5425">
      <w:pPr>
        <w:rPr>
          <w:rFonts w:ascii="Times New Roman" w:hAnsi="Times New Roman" w:cs="Times New Roman"/>
          <w:sz w:val="24"/>
          <w:szCs w:val="24"/>
        </w:rPr>
      </w:pPr>
    </w:p>
    <w:p w:rsidR="00B87064" w:rsidRDefault="00B87064" w:rsidP="00CA5425">
      <w:p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87064" w:rsidRDefault="00B87064" w:rsidP="00CA5425">
      <w:p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B02E0">
        <w:rPr>
          <w:rFonts w:ascii="Times New Roman" w:hAnsi="Times New Roman" w:cs="Times New Roman"/>
          <w:sz w:val="24"/>
          <w:szCs w:val="24"/>
        </w:rPr>
        <w:t>The Olds Legion is</w:t>
      </w:r>
      <w:r>
        <w:rPr>
          <w:rFonts w:ascii="Times New Roman" w:hAnsi="Times New Roman" w:cs="Times New Roman"/>
          <w:sz w:val="24"/>
          <w:szCs w:val="24"/>
        </w:rPr>
        <w:t xml:space="preserve"> hosting a weekend program in conjunction with the KOCR reunion.</w:t>
      </w:r>
    </w:p>
    <w:p w:rsidR="00B87064" w:rsidRDefault="00B87064" w:rsidP="00CA5425">
      <w:p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Please join us for the following festivities:</w:t>
      </w:r>
    </w:p>
    <w:p w:rsidR="00B87064" w:rsidRDefault="00B87064" w:rsidP="00CA5425">
      <w:pPr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B87064" w:rsidRDefault="00B87064" w:rsidP="00CA5425">
      <w:p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132C3">
        <w:rPr>
          <w:rFonts w:ascii="Times New Roman" w:hAnsi="Times New Roman" w:cs="Times New Roman"/>
          <w:i/>
          <w:iCs/>
          <w:sz w:val="24"/>
          <w:szCs w:val="24"/>
        </w:rPr>
        <w:t xml:space="preserve">    Friday</w:t>
      </w:r>
      <w:r w:rsidRPr="001B02E0">
        <w:rPr>
          <w:rFonts w:ascii="Times New Roman" w:hAnsi="Times New Roman" w:cs="Times New Roman"/>
          <w:sz w:val="24"/>
          <w:szCs w:val="24"/>
        </w:rPr>
        <w:t xml:space="preserve">:  </w:t>
      </w:r>
      <w:r w:rsidRPr="00B132C3">
        <w:rPr>
          <w:rFonts w:ascii="Times New Roman" w:hAnsi="Times New Roman" w:cs="Times New Roman"/>
          <w:b/>
          <w:bCs/>
          <w:sz w:val="24"/>
          <w:szCs w:val="24"/>
        </w:rPr>
        <w:t>2 pm</w:t>
      </w:r>
      <w:r w:rsidRPr="00674A0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‘Kathrene’ Sherman Tank,‘Support the Troops Trailer’ and Vintage Military Vehicles</w:t>
      </w:r>
    </w:p>
    <w:p w:rsidR="00B87064" w:rsidRPr="001B02E0" w:rsidRDefault="00B87064" w:rsidP="00CA5425">
      <w:p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arrive. Show &amp; Shine. </w:t>
      </w:r>
      <w:r w:rsidRPr="00B132C3">
        <w:rPr>
          <w:rFonts w:ascii="Times New Roman" w:hAnsi="Times New Roman" w:cs="Times New Roman"/>
          <w:b/>
          <w:bCs/>
          <w:sz w:val="24"/>
          <w:szCs w:val="24"/>
        </w:rPr>
        <w:t>4 pm</w:t>
      </w:r>
      <w:r w:rsidRPr="00674A0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Outdoor BBQ sponsored by Legion.</w:t>
      </w:r>
    </w:p>
    <w:p w:rsidR="00B87064" w:rsidRDefault="00B87064" w:rsidP="00CA5425">
      <w:p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87064" w:rsidRDefault="00B87064" w:rsidP="00CA5425">
      <w:p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132C3">
        <w:rPr>
          <w:rFonts w:ascii="Times New Roman" w:hAnsi="Times New Roman" w:cs="Times New Roman"/>
          <w:i/>
          <w:iCs/>
          <w:sz w:val="24"/>
          <w:szCs w:val="24"/>
        </w:rPr>
        <w:t xml:space="preserve"> Saturday</w:t>
      </w:r>
      <w:r w:rsidRPr="001B02E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132C3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:00</w:t>
      </w:r>
      <w:r w:rsidRPr="00B132C3">
        <w:rPr>
          <w:rFonts w:ascii="Times New Roman" w:hAnsi="Times New Roman" w:cs="Times New Roman"/>
          <w:b/>
          <w:bCs/>
          <w:sz w:val="24"/>
          <w:szCs w:val="24"/>
        </w:rPr>
        <w:t>-9:30am</w:t>
      </w:r>
      <w:r w:rsidRPr="00674A0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B02E0">
        <w:rPr>
          <w:rFonts w:ascii="Times New Roman" w:hAnsi="Times New Roman" w:cs="Times New Roman"/>
          <w:sz w:val="24"/>
          <w:szCs w:val="24"/>
        </w:rPr>
        <w:t xml:space="preserve"> Pancake Breakfast </w:t>
      </w:r>
      <w:r>
        <w:rPr>
          <w:rFonts w:ascii="Times New Roman" w:hAnsi="Times New Roman" w:cs="Times New Roman"/>
          <w:sz w:val="24"/>
          <w:szCs w:val="24"/>
        </w:rPr>
        <w:t xml:space="preserve">sponsored by Legion.  </w:t>
      </w:r>
      <w:r w:rsidRPr="00B132C3">
        <w:rPr>
          <w:rFonts w:ascii="Times New Roman" w:hAnsi="Times New Roman" w:cs="Times New Roman"/>
          <w:b/>
          <w:bCs/>
          <w:sz w:val="24"/>
          <w:szCs w:val="24"/>
        </w:rPr>
        <w:t>10 am</w:t>
      </w:r>
      <w:r w:rsidRPr="00674A0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Parade/March/Ceremony at Olds</w:t>
      </w:r>
    </w:p>
    <w:p w:rsidR="00B87064" w:rsidRDefault="00B87064" w:rsidP="00CA5425">
      <w:p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Cenotaph.  </w:t>
      </w:r>
      <w:r w:rsidRPr="00B132C3">
        <w:rPr>
          <w:rFonts w:ascii="Times New Roman" w:hAnsi="Times New Roman" w:cs="Times New Roman"/>
          <w:b/>
          <w:bCs/>
          <w:sz w:val="24"/>
          <w:szCs w:val="24"/>
        </w:rPr>
        <w:t>Noon</w:t>
      </w:r>
      <w:r w:rsidRPr="00674A0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Outdoor BBQ Lunch.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 pm: </w:t>
      </w:r>
      <w:r>
        <w:rPr>
          <w:rFonts w:ascii="Times New Roman" w:hAnsi="Times New Roman" w:cs="Times New Roman"/>
          <w:sz w:val="24"/>
          <w:szCs w:val="24"/>
        </w:rPr>
        <w:t xml:space="preserve">AGM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5 pm: </w:t>
      </w:r>
      <w:r>
        <w:rPr>
          <w:rFonts w:ascii="Times New Roman" w:hAnsi="Times New Roman" w:cs="Times New Roman"/>
          <w:sz w:val="24"/>
          <w:szCs w:val="24"/>
        </w:rPr>
        <w:t xml:space="preserve">Cocktails/Dinner Banquet </w:t>
      </w:r>
    </w:p>
    <w:p w:rsidR="00B87064" w:rsidRPr="001B02E0" w:rsidRDefault="00B87064" w:rsidP="00CA5425">
      <w:p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Candlelight Tank Ceremony after  Banquet.</w:t>
      </w:r>
    </w:p>
    <w:p w:rsidR="00B87064" w:rsidRDefault="00B87064" w:rsidP="00CA5425">
      <w:pPr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B87064" w:rsidRDefault="00B87064" w:rsidP="00CA5425">
      <w:p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132C3">
        <w:rPr>
          <w:rFonts w:ascii="Times New Roman" w:hAnsi="Times New Roman" w:cs="Times New Roman"/>
          <w:i/>
          <w:iCs/>
          <w:sz w:val="24"/>
          <w:szCs w:val="24"/>
        </w:rPr>
        <w:t>Sunday</w:t>
      </w:r>
      <w:r w:rsidRPr="001B02E0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8:30-9:30 am:  </w:t>
      </w:r>
      <w:r>
        <w:rPr>
          <w:rFonts w:ascii="Times New Roman" w:hAnsi="Times New Roman" w:cs="Times New Roman"/>
          <w:sz w:val="24"/>
          <w:szCs w:val="24"/>
        </w:rPr>
        <w:t xml:space="preserve">Breakfast   </w:t>
      </w:r>
      <w:r w:rsidRPr="00674A0C">
        <w:rPr>
          <w:rFonts w:ascii="Times New Roman" w:hAnsi="Times New Roman" w:cs="Times New Roman"/>
          <w:b/>
          <w:bCs/>
          <w:sz w:val="24"/>
          <w:szCs w:val="24"/>
        </w:rPr>
        <w:t>9:45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am:</w:t>
      </w:r>
      <w:r>
        <w:rPr>
          <w:rFonts w:ascii="Times New Roman" w:hAnsi="Times New Roman" w:cs="Times New Roman"/>
          <w:sz w:val="24"/>
          <w:szCs w:val="24"/>
        </w:rPr>
        <w:t xml:space="preserve"> Service and Olds Legion Tank Dedication Ceremony </w:t>
      </w:r>
    </w:p>
    <w:p w:rsidR="00B87064" w:rsidRDefault="00B87064" w:rsidP="00CA5425">
      <w:pPr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B87064" w:rsidRDefault="00B87064" w:rsidP="00CA5425">
      <w:pPr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B87064" w:rsidRDefault="00B87064" w:rsidP="00CA5425">
      <w:pPr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***Times and events are subject to change.  Please pick up a schedule when you arrive***</w:t>
      </w:r>
    </w:p>
    <w:p w:rsidR="00B87064" w:rsidRDefault="00B87064" w:rsidP="00CA5425">
      <w:pPr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B87064" w:rsidRDefault="00B87064" w:rsidP="00CA5425"/>
    <w:sectPr w:rsidR="00B87064" w:rsidSect="00CA54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HorizontalSpacing w:val="110"/>
  <w:displayHorizontalDrawingGridEvery w:val="2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5425"/>
    <w:rsid w:val="001B02E0"/>
    <w:rsid w:val="003A1E35"/>
    <w:rsid w:val="003A7956"/>
    <w:rsid w:val="00572256"/>
    <w:rsid w:val="006630F3"/>
    <w:rsid w:val="00674A0C"/>
    <w:rsid w:val="006E1B6D"/>
    <w:rsid w:val="007203F8"/>
    <w:rsid w:val="00727721"/>
    <w:rsid w:val="007B0CE3"/>
    <w:rsid w:val="0082775B"/>
    <w:rsid w:val="00836B13"/>
    <w:rsid w:val="00946C29"/>
    <w:rsid w:val="00A039AA"/>
    <w:rsid w:val="00AB63A8"/>
    <w:rsid w:val="00B132C3"/>
    <w:rsid w:val="00B84E41"/>
    <w:rsid w:val="00B87064"/>
    <w:rsid w:val="00CA5425"/>
    <w:rsid w:val="00DC593C"/>
    <w:rsid w:val="00DD2E27"/>
    <w:rsid w:val="00F53D4A"/>
    <w:rsid w:val="00FB5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425"/>
    <w:pPr>
      <w:spacing w:after="200"/>
      <w:ind w:left="720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A542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ket@shaw.c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398</Words>
  <Characters>1990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RSM O'Donnell</cp:lastModifiedBy>
  <cp:revision>2</cp:revision>
  <dcterms:created xsi:type="dcterms:W3CDTF">2012-03-25T03:43:00Z</dcterms:created>
  <dcterms:modified xsi:type="dcterms:W3CDTF">2012-03-25T03:43:00Z</dcterms:modified>
</cp:coreProperties>
</file>